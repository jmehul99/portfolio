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565B06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:rsidR="007A0F44" w:rsidRPr="00565B06" w:rsidRDefault="00556F35" w:rsidP="00174A87">
            <w:pPr>
              <w:pStyle w:val="Title"/>
            </w:pPr>
            <w:r>
              <w:t>NAMAN</w:t>
            </w:r>
          </w:p>
          <w:p w:rsidR="007A0F44" w:rsidRPr="00565B06" w:rsidRDefault="00556F35" w:rsidP="00556F35">
            <w:pPr>
              <w:pStyle w:val="Subtitle"/>
            </w:pPr>
            <w:r>
              <w:t>JAIN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:rsidR="007A0F44" w:rsidRDefault="00FB7957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62C4C6E8BB274CA3AAC9E72D222688E7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556F35">
                  <w:t xml:space="preserve">C-6/34, Yamuna </w:t>
                </w:r>
                <w:proofErr w:type="spellStart"/>
                <w:r w:rsidR="00556F35">
                  <w:t>Vihar</w:t>
                </w:r>
                <w:proofErr w:type="spellEnd"/>
                <w:r w:rsidR="00556F35">
                  <w:t>, Delhi-53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FF0EF1F" wp14:editId="29122D76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327967A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FB7957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AFFAC3464B9D4C969CEA8D0435CA794F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556F35">
                  <w:t>+91 9650009996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966E05C" wp14:editId="3AB9F0C1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3923549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FB7957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E04B5D8561C84862B652F1C504E85C03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556F35">
                  <w:t>Namanjain2912@gmail.com</w:t>
                </w:r>
              </w:sdtContent>
            </w:sdt>
            <w:r w:rsidR="007A0F44">
              <w:t xml:space="preserve">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0A55F2F5" wp14:editId="1E56687D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D34A297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:rsidR="007A0F44" w:rsidRDefault="00FB7957" w:rsidP="00174A87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5BA4158D51EF472A86E90E2882949DD5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8B0F03">
                  <w:t>https:/www.linkedin.com/in/naman-jain-7b4b4a1a9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73F341D3" wp14:editId="56312141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8643E1F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:rsidR="007A0F44" w:rsidRPr="00565B06" w:rsidRDefault="00FB7957" w:rsidP="00556F35">
            <w:pPr>
              <w:pStyle w:val="ContactInfo"/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4B3E96CCC73A4A5E8712CFD5928D6459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556F35">
                  <w:t>www.</w:t>
                </w:r>
                <w:r w:rsidR="009B62A9">
                  <w:t>portfolio-6cb39.web.app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5D5A024" wp14:editId="5F6D63A3">
                      <wp:extent cx="118872" cy="118872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C6A9DE9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FX6R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CF46EE2" wp14:editId="6F88DC9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3AEFBD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3349B4" w:rsidRDefault="003349B4" w:rsidP="003349B4">
            <w:pPr>
              <w:pStyle w:val="Heading1"/>
              <w:outlineLvl w:val="0"/>
              <w:rPr>
                <w:b/>
              </w:rPr>
            </w:pPr>
            <w:r w:rsidRPr="003349B4">
              <w:rPr>
                <w:b/>
              </w:rPr>
              <w:t>ABOUt</w:t>
            </w:r>
          </w:p>
        </w:tc>
      </w:tr>
    </w:tbl>
    <w:p w:rsidR="00A77B4D" w:rsidRPr="00565B06" w:rsidRDefault="003349B4" w:rsidP="007850D1">
      <w:r w:rsidRPr="003349B4">
        <w:t>A Full-stack Web Developer who is motivated to constantly develop new skills and grow professionally.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FA33FE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A77B4D" w:rsidRPr="00565B06" w:rsidRDefault="00FB7957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32617BE76C294F979C4EE56E4D188A8F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:rsidR="007C0E0E" w:rsidRPr="00565B06" w:rsidRDefault="00556F35" w:rsidP="00B47E1E">
      <w:pPr>
        <w:pStyle w:val="Heading2"/>
      </w:pPr>
      <w:r>
        <w:t>B. Tech</w:t>
      </w:r>
      <w:r w:rsidR="007C0E0E" w:rsidRPr="00565B06">
        <w:t xml:space="preserve"> </w:t>
      </w:r>
      <w:r>
        <w:t>Information Technology</w:t>
      </w:r>
      <w:r w:rsidR="007C0E0E" w:rsidRPr="00565B06">
        <w:t xml:space="preserve">| </w:t>
      </w:r>
      <w:r>
        <w:rPr>
          <w:rStyle w:val="Emphasis"/>
        </w:rPr>
        <w:t xml:space="preserve">University School of Information and Communication Technology, </w:t>
      </w:r>
      <w:proofErr w:type="spellStart"/>
      <w:r>
        <w:rPr>
          <w:rStyle w:val="Emphasis"/>
        </w:rPr>
        <w:t>Dwarka</w:t>
      </w:r>
      <w:proofErr w:type="spellEnd"/>
    </w:p>
    <w:p w:rsidR="007C0E0E" w:rsidRPr="00565B06" w:rsidRDefault="00734C43" w:rsidP="004F199F">
      <w:pPr>
        <w:pStyle w:val="Heading3"/>
      </w:pPr>
      <w:r>
        <w:t>2018</w:t>
      </w:r>
      <w:r w:rsidR="003349B4">
        <w:t>- 2022</w:t>
      </w:r>
      <w:r w:rsidR="00556F35">
        <w:t xml:space="preserve"> (expected)</w:t>
      </w:r>
    </w:p>
    <w:p w:rsidR="003349B4" w:rsidRDefault="00556F35" w:rsidP="007850D1">
      <w:r>
        <w:t>CGPA: 7.6/10</w:t>
      </w:r>
    </w:p>
    <w:p w:rsidR="003349B4" w:rsidRDefault="003349B4" w:rsidP="007850D1">
      <w:r>
        <w:t>Scored 714 rank in IPUCET.</w:t>
      </w:r>
    </w:p>
    <w:p w:rsidR="003349B4" w:rsidRPr="00565B06" w:rsidRDefault="003349B4" w:rsidP="007850D1"/>
    <w:p w:rsidR="007C0E0E" w:rsidRPr="00565B06" w:rsidRDefault="00556F35" w:rsidP="00B47E1E">
      <w:pPr>
        <w:pStyle w:val="Heading2"/>
      </w:pPr>
      <w:r>
        <w:t>CBSE XII Boards</w:t>
      </w:r>
      <w:r w:rsidR="007C0E0E" w:rsidRPr="00565B06">
        <w:t xml:space="preserve"> | </w:t>
      </w:r>
      <w:r>
        <w:rPr>
          <w:rStyle w:val="Emphasis"/>
        </w:rPr>
        <w:t xml:space="preserve">St. Joseph’s Academy, Savita </w:t>
      </w:r>
      <w:proofErr w:type="spellStart"/>
      <w:r>
        <w:rPr>
          <w:rStyle w:val="Emphasis"/>
        </w:rPr>
        <w:t>Vihar</w:t>
      </w:r>
      <w:proofErr w:type="spellEnd"/>
      <w:r>
        <w:rPr>
          <w:rStyle w:val="Emphasis"/>
        </w:rPr>
        <w:t xml:space="preserve"> </w:t>
      </w:r>
    </w:p>
    <w:p w:rsidR="007C0E0E" w:rsidRPr="00565B06" w:rsidRDefault="003349B4" w:rsidP="004F199F">
      <w:pPr>
        <w:pStyle w:val="Heading3"/>
      </w:pPr>
      <w:r>
        <w:t>2018</w:t>
      </w:r>
    </w:p>
    <w:p w:rsidR="007C0E0E" w:rsidRDefault="003349B4" w:rsidP="007C0E0E">
      <w:r>
        <w:t xml:space="preserve">Percentage: 89.2%  </w:t>
      </w:r>
    </w:p>
    <w:p w:rsidR="003349B4" w:rsidRDefault="003349B4" w:rsidP="007C0E0E">
      <w:r>
        <w:t xml:space="preserve">Scored 95% in </w:t>
      </w:r>
      <w:proofErr w:type="spellStart"/>
      <w:r>
        <w:t>Maths</w:t>
      </w:r>
      <w:proofErr w:type="spellEnd"/>
      <w:r>
        <w:t xml:space="preserve"> and 94% in Physics.</w:t>
      </w:r>
    </w:p>
    <w:p w:rsidR="003349B4" w:rsidRDefault="003349B4" w:rsidP="007C0E0E"/>
    <w:p w:rsidR="00556F35" w:rsidRPr="00565B06" w:rsidRDefault="003349B4" w:rsidP="00556F35">
      <w:pPr>
        <w:pStyle w:val="Heading2"/>
      </w:pPr>
      <w:r>
        <w:t>CBSE X Boards</w:t>
      </w:r>
      <w:r w:rsidR="00556F35" w:rsidRPr="00565B06">
        <w:t xml:space="preserve"> | </w:t>
      </w:r>
      <w:r>
        <w:rPr>
          <w:rStyle w:val="Emphasis"/>
        </w:rPr>
        <w:t xml:space="preserve">St. Joseph’s Academy, Savita </w:t>
      </w:r>
      <w:proofErr w:type="spellStart"/>
      <w:r>
        <w:rPr>
          <w:rStyle w:val="Emphasis"/>
        </w:rPr>
        <w:t>Vihar</w:t>
      </w:r>
      <w:proofErr w:type="spellEnd"/>
    </w:p>
    <w:p w:rsidR="00556F35" w:rsidRPr="00565B06" w:rsidRDefault="003349B4" w:rsidP="00556F35">
      <w:pPr>
        <w:pStyle w:val="Heading3"/>
      </w:pPr>
      <w:r>
        <w:t>2016</w:t>
      </w:r>
    </w:p>
    <w:p w:rsidR="00556F35" w:rsidRPr="00565B06" w:rsidRDefault="003349B4" w:rsidP="00556F35">
      <w:r>
        <w:t>CGPA: 10/10</w:t>
      </w:r>
    </w:p>
    <w:p w:rsidR="00556F35" w:rsidRPr="00565B06" w:rsidRDefault="00556F35" w:rsidP="007C0E0E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2A968DE" wp14:editId="24E0F5ED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CE0BFB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C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P4fM&#10;W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ChSMMA&#10;AADbAAAADwAAAGRycy9kb3ducmV2LnhtbESPQWsCMRSE74X+h/CE3mrWLRTZGkWEwl4sai20t8fm&#10;uVndvCxJqvHfN4LQ4zAz3zCzRbK9OJMPnWMFk3EBgrhxuuNWwf7z/XkKIkRkjb1jUnClAIv548MM&#10;K+0uvKXzLrYiQzhUqMDEOFRShsaQxTB2A3H2Ds5bjFn6VmqPlwy3vSyL4lVa7DgvGBxoZag57X6t&#10;gs13naYvX97L9PNxXK9rM5zMVqmnUVq+gYiU4n/43q61grKE25f8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ChSMMAAADb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zEcMA&#10;AADbAAAADwAAAGRycy9kb3ducmV2LnhtbESPQWsCMRSE7wX/Q3iCN81WsZbVKKWieO2qxeMjed1s&#10;u3lZNlFXf31TEHocZuYbZrHqXC0u1IbKs4LnUQaCWHtTcangsN8MX0GEiGyw9kwKbhRgtew9LTA3&#10;/sofdCliKRKEQ44KbIxNLmXQlhyGkW+Ik/flW4cxybaUpsVrgrtajrPsRTqsOC1YbOjdkv4pzk7B&#10;+vM0wfX3ttAa7WHq78fZzW2UGvS7tzmISF38Dz/aO6NgPIG/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azEcMAAADbAAAADwAAAAAAAAAAAAAAAACYAgAAZHJzL2Rv&#10;d25yZXYueG1sUEsFBgAAAAAEAAQA9QAAAIgD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5E088C" w:rsidRPr="00565B06" w:rsidRDefault="00FB7957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A5C7F84568E841789E3842C15282099E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:rsidR="005E088C" w:rsidRPr="00565B06" w:rsidRDefault="003349B4" w:rsidP="00B47E1E">
      <w:pPr>
        <w:pStyle w:val="Heading2"/>
      </w:pPr>
      <w:r>
        <w:t>Front-End Web Developer</w:t>
      </w:r>
      <w:r w:rsidR="005E088C" w:rsidRPr="00565B06">
        <w:t xml:space="preserve"> | </w:t>
      </w:r>
      <w:r>
        <w:rPr>
          <w:rStyle w:val="Emphasis"/>
        </w:rPr>
        <w:t xml:space="preserve">Intern at </w:t>
      </w:r>
      <w:proofErr w:type="spellStart"/>
      <w:r>
        <w:rPr>
          <w:rStyle w:val="Emphasis"/>
        </w:rPr>
        <w:t>Vkarma</w:t>
      </w:r>
      <w:proofErr w:type="spellEnd"/>
      <w:r w:rsidR="0006162A">
        <w:rPr>
          <w:rStyle w:val="Emphasis"/>
        </w:rPr>
        <w:t xml:space="preserve"> (</w:t>
      </w:r>
      <w:hyperlink r:id="rId11" w:history="1">
        <w:r w:rsidR="0006162A" w:rsidRPr="0006162A">
          <w:rPr>
            <w:rStyle w:val="Hyperlink"/>
            <w:sz w:val="18"/>
            <w:szCs w:val="18"/>
          </w:rPr>
          <w:t>www.vkarma.in</w:t>
        </w:r>
      </w:hyperlink>
      <w:r w:rsidR="0006162A">
        <w:rPr>
          <w:rStyle w:val="Emphasis"/>
        </w:rPr>
        <w:t>)</w:t>
      </w:r>
    </w:p>
    <w:p w:rsidR="0006162A" w:rsidRPr="00565B06" w:rsidRDefault="003349B4" w:rsidP="004F199F">
      <w:pPr>
        <w:pStyle w:val="Heading3"/>
      </w:pPr>
      <w:r>
        <w:t>11 May, 2020</w:t>
      </w:r>
      <w:r w:rsidR="005E088C" w:rsidRPr="00565B06">
        <w:t xml:space="preserve"> – </w:t>
      </w:r>
      <w:r>
        <w:t>23 June, 2020</w:t>
      </w:r>
    </w:p>
    <w:p w:rsidR="005E088C" w:rsidRDefault="003349B4" w:rsidP="003349B4">
      <w:pPr>
        <w:pStyle w:val="ListParagraph"/>
        <w:numPr>
          <w:ilvl w:val="0"/>
          <w:numId w:val="17"/>
        </w:numPr>
      </w:pPr>
      <w:r w:rsidRPr="003349B4">
        <w:t xml:space="preserve">Implemented fully functional responsive website using </w:t>
      </w:r>
      <w:proofErr w:type="spellStart"/>
      <w:r w:rsidRPr="003349B4">
        <w:t>javascript</w:t>
      </w:r>
      <w:proofErr w:type="spellEnd"/>
      <w:r w:rsidRPr="003349B4">
        <w:t>, bootstrap, HTML and CSS</w:t>
      </w:r>
      <w:r>
        <w:t>.</w:t>
      </w:r>
    </w:p>
    <w:p w:rsidR="003349B4" w:rsidRDefault="003349B4" w:rsidP="003349B4">
      <w:pPr>
        <w:pStyle w:val="ListParagraph"/>
        <w:numPr>
          <w:ilvl w:val="0"/>
          <w:numId w:val="17"/>
        </w:numPr>
      </w:pPr>
      <w:r w:rsidRPr="003349B4">
        <w:t xml:space="preserve">Increased mobile traffic by 10% using </w:t>
      </w:r>
      <w:proofErr w:type="spellStart"/>
      <w:r w:rsidRPr="003349B4">
        <w:t>facebook</w:t>
      </w:r>
      <w:proofErr w:type="spellEnd"/>
      <w:r w:rsidRPr="003349B4">
        <w:t xml:space="preserve"> pixel.</w:t>
      </w:r>
    </w:p>
    <w:p w:rsidR="003349B4" w:rsidRPr="00565B06" w:rsidRDefault="0006162A" w:rsidP="003349B4">
      <w:pPr>
        <w:pStyle w:val="ListParagraph"/>
        <w:numPr>
          <w:ilvl w:val="0"/>
          <w:numId w:val="17"/>
        </w:numPr>
      </w:pPr>
      <w:r>
        <w:t>I</w:t>
      </w:r>
      <w:r w:rsidR="003349B4">
        <w:t>n</w:t>
      </w:r>
      <w:r>
        <w:t>-</w:t>
      </w:r>
      <w:r w:rsidR="003349B4" w:rsidRPr="003349B4">
        <w:t>charge of all the graphical and animation content of the website.</w:t>
      </w:r>
    </w:p>
    <w:p w:rsidR="005E088C" w:rsidRPr="00565B06" w:rsidRDefault="005E088C" w:rsidP="003349B4">
      <w:pPr>
        <w:pStyle w:val="Heading2"/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D816FC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143224" w:rsidRPr="00565B06" w:rsidRDefault="00FB7957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4C17A64C9A8940C4B2D0B9E78DC36F3E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8010"/>
        <w:gridCol w:w="630"/>
      </w:tblGrid>
      <w:tr w:rsidR="00143224" w:rsidRPr="00565B06" w:rsidTr="0006162A">
        <w:tc>
          <w:tcPr>
            <w:tcW w:w="8010" w:type="dxa"/>
          </w:tcPr>
          <w:p w:rsidR="0006162A" w:rsidRDefault="0006162A" w:rsidP="0006162A">
            <w:pPr>
              <w:pStyle w:val="ListBullet"/>
              <w:rPr>
                <w:sz w:val="24"/>
                <w:szCs w:val="24"/>
              </w:rPr>
            </w:pPr>
            <w:r w:rsidRPr="0006162A">
              <w:rPr>
                <w:b/>
                <w:sz w:val="24"/>
                <w:szCs w:val="24"/>
              </w:rPr>
              <w:t>Languages</w:t>
            </w:r>
            <w:r w:rsidRPr="0006162A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Python, </w:t>
            </w:r>
            <w:proofErr w:type="spellStart"/>
            <w:r>
              <w:rPr>
                <w:sz w:val="24"/>
                <w:szCs w:val="24"/>
              </w:rPr>
              <w:t>Javascript</w:t>
            </w:r>
            <w:proofErr w:type="spellEnd"/>
            <w:r>
              <w:rPr>
                <w:sz w:val="24"/>
                <w:szCs w:val="24"/>
              </w:rPr>
              <w:t>, C++ , Java</w:t>
            </w:r>
          </w:p>
          <w:p w:rsidR="00143224" w:rsidRDefault="0006162A" w:rsidP="0006162A">
            <w:pPr>
              <w:pStyle w:val="ListBullet"/>
              <w:rPr>
                <w:sz w:val="24"/>
                <w:szCs w:val="24"/>
              </w:rPr>
            </w:pPr>
            <w:r w:rsidRPr="0006162A">
              <w:rPr>
                <w:b/>
                <w:sz w:val="24"/>
                <w:szCs w:val="24"/>
              </w:rPr>
              <w:t>Front-End</w:t>
            </w:r>
            <w:r>
              <w:rPr>
                <w:sz w:val="24"/>
                <w:szCs w:val="24"/>
              </w:rPr>
              <w:t>: React,  Bootstrap, HTML, Material-</w:t>
            </w:r>
            <w:proofErr w:type="spellStart"/>
            <w:r w:rsidR="00734C43">
              <w:rPr>
                <w:sz w:val="24"/>
                <w:szCs w:val="24"/>
              </w:rPr>
              <w:t>Ui</w:t>
            </w:r>
            <w:proofErr w:type="spellEnd"/>
            <w:r w:rsidR="00734C43">
              <w:rPr>
                <w:sz w:val="24"/>
                <w:szCs w:val="24"/>
              </w:rPr>
              <w:t>, Redux, Redux-</w:t>
            </w:r>
            <w:proofErr w:type="spellStart"/>
            <w:r w:rsidR="00734C43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hunk</w:t>
            </w:r>
            <w:proofErr w:type="spellEnd"/>
            <w:r>
              <w:rPr>
                <w:sz w:val="24"/>
                <w:szCs w:val="24"/>
              </w:rPr>
              <w:t>, CSS</w:t>
            </w:r>
          </w:p>
          <w:p w:rsidR="0006162A" w:rsidRPr="00734C43" w:rsidRDefault="00734C43" w:rsidP="0006162A">
            <w:pPr>
              <w:pStyle w:val="ListBullet"/>
              <w:rPr>
                <w:b/>
                <w:sz w:val="24"/>
                <w:szCs w:val="24"/>
              </w:rPr>
            </w:pPr>
            <w:r w:rsidRPr="00734C43">
              <w:rPr>
                <w:b/>
                <w:sz w:val="24"/>
                <w:szCs w:val="24"/>
              </w:rPr>
              <w:t>Back-End</w:t>
            </w:r>
            <w:r>
              <w:rPr>
                <w:b/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Nodejs</w:t>
            </w:r>
            <w:proofErr w:type="spellEnd"/>
            <w:r>
              <w:rPr>
                <w:sz w:val="24"/>
                <w:szCs w:val="24"/>
              </w:rPr>
              <w:t>, Express.js</w:t>
            </w:r>
          </w:p>
          <w:p w:rsidR="00734C43" w:rsidRPr="008336D9" w:rsidRDefault="00734C43" w:rsidP="0006162A">
            <w:pPr>
              <w:pStyle w:val="ListBullet"/>
              <w:rPr>
                <w:b/>
                <w:sz w:val="24"/>
                <w:szCs w:val="24"/>
              </w:rPr>
            </w:pPr>
            <w:r w:rsidRPr="00734C43">
              <w:rPr>
                <w:b/>
                <w:sz w:val="24"/>
                <w:szCs w:val="24"/>
              </w:rPr>
              <w:lastRenderedPageBreak/>
              <w:t>Database</w:t>
            </w:r>
            <w:r>
              <w:rPr>
                <w:b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F</w:t>
            </w:r>
            <w:r w:rsidR="008336D9">
              <w:rPr>
                <w:sz w:val="24"/>
                <w:szCs w:val="24"/>
              </w:rPr>
              <w:t xml:space="preserve">irebase, </w:t>
            </w:r>
            <w:proofErr w:type="spellStart"/>
            <w:r w:rsidR="008336D9">
              <w:rPr>
                <w:sz w:val="24"/>
                <w:szCs w:val="24"/>
              </w:rPr>
              <w:t>MongoDb</w:t>
            </w:r>
            <w:proofErr w:type="spellEnd"/>
            <w:r w:rsidR="008336D9">
              <w:rPr>
                <w:sz w:val="24"/>
                <w:szCs w:val="24"/>
              </w:rPr>
              <w:t xml:space="preserve">, </w:t>
            </w:r>
            <w:proofErr w:type="spellStart"/>
            <w:r w:rsidR="008336D9">
              <w:rPr>
                <w:sz w:val="24"/>
                <w:szCs w:val="24"/>
              </w:rPr>
              <w:t>MongoDb</w:t>
            </w:r>
            <w:proofErr w:type="spellEnd"/>
            <w:r w:rsidR="008336D9">
              <w:rPr>
                <w:sz w:val="24"/>
                <w:szCs w:val="24"/>
              </w:rPr>
              <w:t>-atlas.</w:t>
            </w:r>
          </w:p>
          <w:p w:rsidR="008336D9" w:rsidRPr="008336D9" w:rsidRDefault="008336D9" w:rsidP="0006162A">
            <w:pPr>
              <w:pStyle w:val="ListBullet"/>
              <w:rPr>
                <w:b/>
                <w:sz w:val="24"/>
                <w:szCs w:val="24"/>
              </w:rPr>
            </w:pPr>
            <w:r w:rsidRPr="008336D9">
              <w:rPr>
                <w:b/>
                <w:sz w:val="24"/>
                <w:szCs w:val="24"/>
              </w:rPr>
              <w:t>Others</w:t>
            </w:r>
            <w:r>
              <w:rPr>
                <w:b/>
                <w:sz w:val="24"/>
                <w:szCs w:val="24"/>
              </w:rPr>
              <w:t xml:space="preserve">: </w:t>
            </w:r>
            <w:r w:rsidR="00860B70">
              <w:rPr>
                <w:sz w:val="24"/>
                <w:szCs w:val="24"/>
              </w:rPr>
              <w:t>Heroku, Netlify, Github-Pages</w:t>
            </w:r>
          </w:p>
          <w:p w:rsidR="00734C43" w:rsidRDefault="00734C43" w:rsidP="00734C43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  <w:p w:rsidR="00734C43" w:rsidRPr="00734C43" w:rsidRDefault="00734C43" w:rsidP="00734C43">
            <w:pPr>
              <w:pStyle w:val="ListBullet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</w:p>
          <w:p w:rsidR="00316CE4" w:rsidRPr="0006162A" w:rsidRDefault="00316CE4" w:rsidP="0006162A">
            <w:pPr>
              <w:pStyle w:val="ListBullet"/>
              <w:numPr>
                <w:ilvl w:val="0"/>
                <w:numId w:val="0"/>
              </w:numPr>
              <w:spacing w:after="80"/>
              <w:rPr>
                <w:sz w:val="24"/>
                <w:szCs w:val="24"/>
              </w:rPr>
            </w:pPr>
          </w:p>
        </w:tc>
        <w:tc>
          <w:tcPr>
            <w:tcW w:w="630" w:type="dxa"/>
            <w:tcMar>
              <w:left w:w="576" w:type="dxa"/>
            </w:tcMar>
          </w:tcPr>
          <w:p w:rsidR="0006162A" w:rsidRPr="0006162A" w:rsidRDefault="0006162A" w:rsidP="0006162A">
            <w:pPr>
              <w:pStyle w:val="ListBullet"/>
              <w:numPr>
                <w:ilvl w:val="0"/>
                <w:numId w:val="0"/>
              </w:numPr>
              <w:spacing w:after="80"/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:rsidTr="00562422">
        <w:tc>
          <w:tcPr>
            <w:tcW w:w="725" w:type="dxa"/>
            <w:tcMar>
              <w:right w:w="216" w:type="dxa"/>
            </w:tcMar>
            <w:vAlign w:val="bottom"/>
          </w:tcPr>
          <w:p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488CD53" wp14:editId="2CEC1BBF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06A593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h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jncMUA&#10;AADbAAAADwAAAGRycy9kb3ducmV2LnhtbESPT2sCMRTE7wW/Q3hCbzVrW6xsjSKFwl4s/mmhvT02&#10;r5utm5clSTV+eyMIHoeZ+Q0zWyTbiQP50DpWMB4VIIhrp1tuFHzu3h+mIEJE1tg5JgUnCrCYD+5m&#10;WGp35A0dtrERGcKhRAUmxr6UMtSGLIaR64mz9+u8xZilb6T2eMxw28nHophIiy3nBYM9vRmq99t/&#10;q2D9XaXp05f3Mv18/K1Wlen3ZqPU/TAtX0FESvEWvrYrreD5BS5f8g+Q8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6OdwxQAAANsAAAAPAAAAAAAAAAAAAAAAAJgCAABkcnMv&#10;ZG93bnJldi54bWxQSwUGAAAAAAQABAD1AAAAig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23A78A&#10;AADbAAAADwAAAGRycy9kb3ducmV2LnhtbERPy4rCMBTdC/5DuMJsRFMfiFSjFEGczSy06vraXNti&#10;c1OaWOvfTxaCy8N5r7edqURLjSstK5iMIxDEmdUl5wrO6X60BOE8ssbKMil4k4Ptpt9bY6zti4/U&#10;nnwuQgi7GBUU3texlC4ryKAb25o4cHfbGPQBNrnUDb5CuKnkNIoW0mDJoaHAmnYFZY/T0yi4XJP5&#10;rv6b6WtaHdr3MJnwzeyV+hl0yQqEp85/xR/3r1YwD2P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3bcDvwAAANsAAAAPAAAAAAAAAAAAAAAAAJgCAABkcnMvZG93bnJl&#10;di54bWxQSwUGAAAAAAQABAD1AAAAhAM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Nw9MQA&#10;AADbAAAADwAAAGRycy9kb3ducmV2LnhtbESP0WqDQBRE3wv5h+UG+tas2iYk1lVKoZCXlCTtB1zc&#10;WxXdu+Kuifbrs4VCHoeZOcNkxWQ6caHBNZYVxKsIBHFpdcOVgu+vj6ctCOeRNXaWScFMDop88ZBh&#10;qu2VT3Q5+0oECLsUFdTe96mUrqzJoFvZnjh4P3Yw6IMcKqkHvAa46WQSRRtpsOGwUGNP7zWV7Xk0&#10;gZLE5WFNvO+f2+M42/X4O86fSj0up7dXEJ4mfw//t/dawcsO/r6EHy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zcPTEAAAA2wAAAA8AAAAAAAAAAAAAAAAAmAIAAGRycy9k&#10;b3ducmV2LnhtbFBLBQYAAAAABAAEAPUAAACJAw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It2MEA&#10;AADbAAAADwAAAGRycy9kb3ducmV2LnhtbERPTYvCMBC9L/gfwgheFk11XZHaVIog7sWDunoem7Et&#10;NpPSxFr/vTks7PHxvpN1b2rRUesqywqmkwgEcW51xYWC39N2vAThPLLG2jIpeJGDdTr4SDDW9skH&#10;6o6+ECGEXYwKSu+bWEqXl2TQTWxDHLibbQ36ANtC6hafIdzUchZFC2mw4tBQYkObkvL78WEUnC/Z&#10;fNPsv/TlVO+612c25avZKjUa9tkKhKfe/4v/3D9awXdYH7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yLdjBAAAA2wAAAA8AAAAAAAAAAAAAAAAAmAIAAGRycy9kb3du&#10;cmV2LnhtbFBLBQYAAAAABAAEAPUAAACGAw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AC7C34" w:rsidRPr="00565B06" w:rsidRDefault="00734C43" w:rsidP="00734C43">
            <w:pPr>
              <w:pStyle w:val="Heading1"/>
              <w:outlineLvl w:val="0"/>
            </w:pPr>
            <w:r>
              <w:t>Projects</w:t>
            </w:r>
          </w:p>
        </w:tc>
      </w:tr>
    </w:tbl>
    <w:p w:rsidR="00734C43" w:rsidRDefault="00734C43" w:rsidP="00734C43">
      <w:pPr>
        <w:pStyle w:val="ListBullet"/>
        <w:numPr>
          <w:ilvl w:val="0"/>
          <w:numId w:val="0"/>
        </w:numPr>
        <w:ind w:left="720"/>
        <w:rPr>
          <w:sz w:val="32"/>
          <w:szCs w:val="32"/>
        </w:rPr>
      </w:pPr>
    </w:p>
    <w:p w:rsidR="003D555D" w:rsidRPr="003D555D" w:rsidRDefault="003D555D" w:rsidP="003D555D">
      <w:pPr>
        <w:pStyle w:val="ListBullet"/>
        <w:numPr>
          <w:ilvl w:val="0"/>
          <w:numId w:val="20"/>
        </w:numPr>
        <w:rPr>
          <w:b/>
          <w:color w:val="77448B" w:themeColor="accent1"/>
          <w:sz w:val="32"/>
          <w:szCs w:val="32"/>
          <w:u w:val="single"/>
        </w:rPr>
      </w:pPr>
      <w:r w:rsidRPr="003D555D">
        <w:rPr>
          <w:b/>
          <w:color w:val="77448B" w:themeColor="accent1"/>
          <w:sz w:val="32"/>
          <w:szCs w:val="32"/>
          <w:u w:val="single"/>
        </w:rPr>
        <w:t>Code-Collab</w:t>
      </w:r>
    </w:p>
    <w:p w:rsidR="003D555D" w:rsidRDefault="003D555D" w:rsidP="003D555D">
      <w:pPr>
        <w:pStyle w:val="ListBullet"/>
        <w:numPr>
          <w:ilvl w:val="1"/>
          <w:numId w:val="20"/>
        </w:numPr>
        <w:rPr>
          <w:sz w:val="24"/>
          <w:szCs w:val="24"/>
        </w:rPr>
      </w:pPr>
      <w:r w:rsidRPr="003D555D">
        <w:rPr>
          <w:b/>
          <w:sz w:val="24"/>
          <w:szCs w:val="24"/>
          <w:u w:val="single"/>
        </w:rPr>
        <w:t>Description</w:t>
      </w:r>
      <w:r>
        <w:rPr>
          <w:sz w:val="24"/>
          <w:szCs w:val="24"/>
        </w:rPr>
        <w:t xml:space="preserve">: </w:t>
      </w:r>
      <w:r w:rsidRPr="003D555D">
        <w:rPr>
          <w:sz w:val="24"/>
          <w:szCs w:val="24"/>
        </w:rPr>
        <w:t>A platform which enables multiple users to write code at the same time. It can also be used in coding interviews where a</w:t>
      </w:r>
      <w:r>
        <w:rPr>
          <w:sz w:val="24"/>
          <w:szCs w:val="24"/>
        </w:rPr>
        <w:t>n</w:t>
      </w:r>
      <w:r w:rsidRPr="003D555D">
        <w:rPr>
          <w:sz w:val="24"/>
          <w:szCs w:val="24"/>
        </w:rPr>
        <w:t xml:space="preserve"> interviewe</w:t>
      </w:r>
      <w:bookmarkStart w:id="0" w:name="_GoBack"/>
      <w:bookmarkEnd w:id="0"/>
      <w:r w:rsidRPr="003D555D">
        <w:rPr>
          <w:sz w:val="24"/>
          <w:szCs w:val="24"/>
        </w:rPr>
        <w:t>r can watch the live code of the applicant.</w:t>
      </w:r>
    </w:p>
    <w:p w:rsidR="003D555D" w:rsidRDefault="003D555D" w:rsidP="003D555D">
      <w:pPr>
        <w:pStyle w:val="ListBullet"/>
        <w:numPr>
          <w:ilvl w:val="1"/>
          <w:numId w:val="20"/>
        </w:numPr>
        <w:rPr>
          <w:sz w:val="24"/>
          <w:szCs w:val="24"/>
        </w:rPr>
      </w:pPr>
      <w:r w:rsidRPr="003D555D">
        <w:rPr>
          <w:b/>
          <w:sz w:val="24"/>
          <w:szCs w:val="24"/>
          <w:u w:val="single"/>
        </w:rPr>
        <w:t>Tech. used</w:t>
      </w:r>
      <w:r>
        <w:rPr>
          <w:sz w:val="24"/>
          <w:szCs w:val="24"/>
        </w:rPr>
        <w:t>:  React, google-auth, Firebase, real-time database.</w:t>
      </w:r>
    </w:p>
    <w:p w:rsidR="008336D9" w:rsidRDefault="008336D9" w:rsidP="003D555D">
      <w:pPr>
        <w:pStyle w:val="ListBullet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Link: </w:t>
      </w:r>
      <w:hyperlink r:id="rId12" w:history="1">
        <w:r>
          <w:rPr>
            <w:rStyle w:val="Hyperlink"/>
          </w:rPr>
          <w:t>https://codecollab-3a539.web.app/</w:t>
        </w:r>
      </w:hyperlink>
    </w:p>
    <w:p w:rsidR="003D555D" w:rsidRDefault="003D555D" w:rsidP="003D555D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:rsidR="003D555D" w:rsidRDefault="003D555D" w:rsidP="003D555D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:rsidR="003D555D" w:rsidRDefault="003D555D" w:rsidP="003D555D">
      <w:pPr>
        <w:pStyle w:val="ListBullet"/>
        <w:numPr>
          <w:ilvl w:val="0"/>
          <w:numId w:val="20"/>
        </w:numPr>
        <w:rPr>
          <w:b/>
          <w:color w:val="77448B" w:themeColor="accent1"/>
          <w:sz w:val="32"/>
          <w:szCs w:val="32"/>
          <w:u w:val="single"/>
        </w:rPr>
      </w:pPr>
      <w:r>
        <w:rPr>
          <w:b/>
          <w:color w:val="77448B" w:themeColor="accent1"/>
          <w:sz w:val="32"/>
          <w:szCs w:val="32"/>
          <w:u w:val="single"/>
        </w:rPr>
        <w:t>Everyday AQI</w:t>
      </w:r>
      <w:r w:rsidRPr="003D555D">
        <w:rPr>
          <w:b/>
          <w:color w:val="77448B" w:themeColor="accent1"/>
          <w:sz w:val="32"/>
          <w:szCs w:val="32"/>
          <w:u w:val="single"/>
        </w:rPr>
        <w:t xml:space="preserve"> and Weather</w:t>
      </w:r>
    </w:p>
    <w:p w:rsidR="003D555D" w:rsidRDefault="003D555D" w:rsidP="003D555D">
      <w:pPr>
        <w:pStyle w:val="ListBullet"/>
        <w:numPr>
          <w:ilvl w:val="1"/>
          <w:numId w:val="20"/>
        </w:numPr>
        <w:rPr>
          <w:sz w:val="24"/>
          <w:szCs w:val="24"/>
        </w:rPr>
      </w:pPr>
      <w:r w:rsidRPr="003D555D">
        <w:rPr>
          <w:b/>
          <w:sz w:val="24"/>
          <w:szCs w:val="24"/>
          <w:u w:val="single"/>
        </w:rPr>
        <w:t>Description</w:t>
      </w:r>
      <w:r>
        <w:rPr>
          <w:sz w:val="24"/>
          <w:szCs w:val="24"/>
        </w:rPr>
        <w:t xml:space="preserve">: </w:t>
      </w:r>
      <w:r w:rsidRPr="003D555D">
        <w:rPr>
          <w:sz w:val="24"/>
          <w:szCs w:val="24"/>
        </w:rPr>
        <w:t>It is an open API based application which provides the current climatic conditions and Air quality index of any giv</w:t>
      </w:r>
      <w:r w:rsidR="008336D9">
        <w:rPr>
          <w:sz w:val="24"/>
          <w:szCs w:val="24"/>
        </w:rPr>
        <w:t>en location all over the world.</w:t>
      </w:r>
    </w:p>
    <w:p w:rsidR="003D555D" w:rsidRDefault="003D555D" w:rsidP="003D555D">
      <w:pPr>
        <w:pStyle w:val="ListBullet"/>
        <w:numPr>
          <w:ilvl w:val="1"/>
          <w:numId w:val="20"/>
        </w:numPr>
        <w:rPr>
          <w:sz w:val="24"/>
          <w:szCs w:val="24"/>
        </w:rPr>
      </w:pPr>
      <w:r w:rsidRPr="003D555D">
        <w:rPr>
          <w:b/>
          <w:sz w:val="24"/>
          <w:szCs w:val="24"/>
          <w:u w:val="single"/>
        </w:rPr>
        <w:t>Tech. used</w:t>
      </w:r>
      <w:r>
        <w:rPr>
          <w:sz w:val="24"/>
          <w:szCs w:val="24"/>
        </w:rPr>
        <w:t>:  Boots</w:t>
      </w:r>
      <w:r w:rsidR="008336D9">
        <w:rPr>
          <w:sz w:val="24"/>
          <w:szCs w:val="24"/>
        </w:rPr>
        <w:t xml:space="preserve">trap, Nodejs, Express.js, Axios, Heroku  </w:t>
      </w:r>
    </w:p>
    <w:p w:rsidR="008336D9" w:rsidRDefault="008336D9" w:rsidP="003D555D">
      <w:pPr>
        <w:pStyle w:val="ListBullet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Link: </w:t>
      </w:r>
      <w:hyperlink r:id="rId13" w:history="1">
        <w:r>
          <w:rPr>
            <w:rStyle w:val="Hyperlink"/>
          </w:rPr>
          <w:t>https://naman-weather-application.herokuapp.com/</w:t>
        </w:r>
      </w:hyperlink>
    </w:p>
    <w:p w:rsidR="003D555D" w:rsidRDefault="003D555D" w:rsidP="003D555D">
      <w:pPr>
        <w:pStyle w:val="ListBullet"/>
        <w:numPr>
          <w:ilvl w:val="0"/>
          <w:numId w:val="0"/>
        </w:numPr>
        <w:ind w:left="630"/>
        <w:rPr>
          <w:sz w:val="24"/>
          <w:szCs w:val="24"/>
        </w:rPr>
      </w:pPr>
    </w:p>
    <w:p w:rsidR="003D555D" w:rsidRDefault="003D555D" w:rsidP="003D555D">
      <w:pPr>
        <w:pStyle w:val="ListBullet"/>
        <w:numPr>
          <w:ilvl w:val="0"/>
          <w:numId w:val="0"/>
        </w:numPr>
        <w:ind w:left="630"/>
        <w:rPr>
          <w:sz w:val="24"/>
          <w:szCs w:val="24"/>
        </w:rPr>
      </w:pPr>
    </w:p>
    <w:p w:rsidR="003D555D" w:rsidRDefault="003D555D" w:rsidP="003D555D">
      <w:pPr>
        <w:pStyle w:val="ListBullet"/>
        <w:numPr>
          <w:ilvl w:val="0"/>
          <w:numId w:val="20"/>
        </w:numPr>
        <w:rPr>
          <w:b/>
          <w:color w:val="77448B" w:themeColor="accent1"/>
          <w:sz w:val="32"/>
          <w:szCs w:val="32"/>
          <w:u w:val="single"/>
        </w:rPr>
      </w:pPr>
      <w:r>
        <w:rPr>
          <w:b/>
          <w:color w:val="77448B" w:themeColor="accent1"/>
          <w:sz w:val="32"/>
          <w:szCs w:val="32"/>
          <w:u w:val="single"/>
        </w:rPr>
        <w:t>Task-Manager</w:t>
      </w:r>
    </w:p>
    <w:p w:rsidR="009B62A9" w:rsidRDefault="003D555D" w:rsidP="009B62A9">
      <w:pPr>
        <w:pStyle w:val="ListBullet"/>
        <w:numPr>
          <w:ilvl w:val="1"/>
          <w:numId w:val="20"/>
        </w:numPr>
        <w:rPr>
          <w:sz w:val="24"/>
          <w:szCs w:val="24"/>
        </w:rPr>
      </w:pPr>
      <w:r w:rsidRPr="009B62A9">
        <w:rPr>
          <w:b/>
          <w:sz w:val="24"/>
          <w:szCs w:val="24"/>
          <w:u w:val="single"/>
        </w:rPr>
        <w:t>Description</w:t>
      </w:r>
      <w:r w:rsidRPr="009B62A9">
        <w:rPr>
          <w:sz w:val="24"/>
          <w:szCs w:val="24"/>
        </w:rPr>
        <w:t xml:space="preserve">: </w:t>
      </w:r>
      <w:r w:rsidR="009B62A9" w:rsidRPr="009B62A9">
        <w:rPr>
          <w:sz w:val="24"/>
          <w:szCs w:val="24"/>
        </w:rPr>
        <w:t>It is an application which enables each user to maintain their own records of task using login authentication. A user can easily create, update and delete task his/her tasks</w:t>
      </w:r>
      <w:r w:rsidR="009B62A9">
        <w:rPr>
          <w:sz w:val="24"/>
          <w:szCs w:val="24"/>
        </w:rPr>
        <w:t>.</w:t>
      </w:r>
    </w:p>
    <w:p w:rsidR="003D555D" w:rsidRPr="009B62A9" w:rsidRDefault="003D555D" w:rsidP="009B62A9">
      <w:pPr>
        <w:pStyle w:val="ListBullet"/>
        <w:numPr>
          <w:ilvl w:val="1"/>
          <w:numId w:val="20"/>
        </w:numPr>
        <w:rPr>
          <w:sz w:val="24"/>
          <w:szCs w:val="24"/>
        </w:rPr>
      </w:pPr>
      <w:r w:rsidRPr="009B62A9">
        <w:rPr>
          <w:b/>
          <w:sz w:val="24"/>
          <w:szCs w:val="24"/>
          <w:u w:val="single"/>
        </w:rPr>
        <w:t>Tech. used</w:t>
      </w:r>
      <w:r w:rsidRPr="009B62A9">
        <w:rPr>
          <w:sz w:val="24"/>
          <w:szCs w:val="24"/>
        </w:rPr>
        <w:t xml:space="preserve">:  </w:t>
      </w:r>
      <w:r w:rsidR="009B62A9" w:rsidRPr="009B62A9">
        <w:rPr>
          <w:sz w:val="24"/>
          <w:szCs w:val="24"/>
        </w:rPr>
        <w:t>MongoDb Atlas</w:t>
      </w:r>
      <w:r w:rsidRPr="009B62A9">
        <w:rPr>
          <w:sz w:val="24"/>
          <w:szCs w:val="24"/>
        </w:rPr>
        <w:t>, Nodejs, Express.js</w:t>
      </w:r>
      <w:r w:rsidR="009B62A9" w:rsidRPr="009B62A9">
        <w:rPr>
          <w:sz w:val="24"/>
          <w:szCs w:val="24"/>
        </w:rPr>
        <w:t>, Mongoose</w:t>
      </w:r>
    </w:p>
    <w:p w:rsidR="009B62A9" w:rsidRDefault="009B62A9" w:rsidP="009B62A9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:rsidR="009B62A9" w:rsidRDefault="009B62A9" w:rsidP="009B62A9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:rsidR="009B62A9" w:rsidRDefault="009B62A9" w:rsidP="009B62A9">
      <w:pPr>
        <w:pStyle w:val="ListBullet"/>
        <w:numPr>
          <w:ilvl w:val="0"/>
          <w:numId w:val="20"/>
        </w:numPr>
        <w:rPr>
          <w:b/>
          <w:color w:val="77448B" w:themeColor="accent1"/>
          <w:sz w:val="32"/>
          <w:szCs w:val="32"/>
          <w:u w:val="single"/>
        </w:rPr>
      </w:pPr>
      <w:r w:rsidRPr="009B62A9">
        <w:rPr>
          <w:b/>
          <w:color w:val="77448B" w:themeColor="accent1"/>
          <w:sz w:val="32"/>
          <w:szCs w:val="32"/>
          <w:u w:val="single"/>
        </w:rPr>
        <w:t>ZEIT</w:t>
      </w:r>
    </w:p>
    <w:p w:rsidR="009B62A9" w:rsidRDefault="009B62A9" w:rsidP="009B62A9">
      <w:pPr>
        <w:pStyle w:val="ListBullet"/>
        <w:numPr>
          <w:ilvl w:val="1"/>
          <w:numId w:val="20"/>
        </w:numPr>
        <w:rPr>
          <w:sz w:val="24"/>
          <w:szCs w:val="24"/>
        </w:rPr>
      </w:pPr>
      <w:r w:rsidRPr="009B62A9">
        <w:rPr>
          <w:b/>
          <w:sz w:val="24"/>
          <w:szCs w:val="24"/>
          <w:u w:val="single"/>
        </w:rPr>
        <w:t>Description</w:t>
      </w:r>
      <w:r w:rsidRPr="009B62A9">
        <w:rPr>
          <w:sz w:val="24"/>
          <w:szCs w:val="24"/>
        </w:rPr>
        <w:t>: It is an application for German language learner</w:t>
      </w:r>
      <w:r>
        <w:rPr>
          <w:sz w:val="24"/>
          <w:szCs w:val="24"/>
        </w:rPr>
        <w:t>s which converts the time into G</w:t>
      </w:r>
      <w:r w:rsidRPr="009B62A9">
        <w:rPr>
          <w:sz w:val="24"/>
          <w:szCs w:val="24"/>
        </w:rPr>
        <w:t>erman language Official and In</w:t>
      </w:r>
      <w:r>
        <w:rPr>
          <w:sz w:val="24"/>
          <w:szCs w:val="24"/>
        </w:rPr>
        <w:t>-</w:t>
      </w:r>
      <w:r w:rsidRPr="009B62A9">
        <w:rPr>
          <w:sz w:val="24"/>
          <w:szCs w:val="24"/>
        </w:rPr>
        <w:t>official time format.</w:t>
      </w:r>
    </w:p>
    <w:p w:rsidR="009B62A9" w:rsidRDefault="009B62A9" w:rsidP="009B62A9">
      <w:pPr>
        <w:pStyle w:val="ListBullet"/>
        <w:numPr>
          <w:ilvl w:val="1"/>
          <w:numId w:val="20"/>
        </w:numPr>
        <w:rPr>
          <w:sz w:val="24"/>
          <w:szCs w:val="24"/>
        </w:rPr>
      </w:pPr>
      <w:r w:rsidRPr="009B62A9">
        <w:rPr>
          <w:b/>
          <w:sz w:val="24"/>
          <w:szCs w:val="24"/>
          <w:u w:val="single"/>
        </w:rPr>
        <w:t>Tech. used</w:t>
      </w:r>
      <w:r w:rsidRPr="009B62A9">
        <w:rPr>
          <w:sz w:val="24"/>
          <w:szCs w:val="24"/>
        </w:rPr>
        <w:t xml:space="preserve">:  </w:t>
      </w:r>
      <w:r>
        <w:rPr>
          <w:sz w:val="24"/>
          <w:szCs w:val="24"/>
        </w:rPr>
        <w:t>Javascript, Bootstrap</w:t>
      </w:r>
      <w:r w:rsidRPr="009B62A9">
        <w:rPr>
          <w:sz w:val="24"/>
          <w:szCs w:val="24"/>
        </w:rPr>
        <w:t xml:space="preserve">, </w:t>
      </w:r>
      <w:r>
        <w:rPr>
          <w:sz w:val="24"/>
          <w:szCs w:val="24"/>
        </w:rPr>
        <w:t>Jquery</w:t>
      </w:r>
      <w:r w:rsidRPr="009B62A9">
        <w:rPr>
          <w:sz w:val="24"/>
          <w:szCs w:val="24"/>
        </w:rPr>
        <w:t xml:space="preserve">, </w:t>
      </w:r>
      <w:r>
        <w:rPr>
          <w:sz w:val="24"/>
          <w:szCs w:val="24"/>
        </w:rPr>
        <w:t>HTML</w:t>
      </w:r>
      <w:r w:rsidRPr="009B62A9">
        <w:rPr>
          <w:sz w:val="24"/>
          <w:szCs w:val="24"/>
        </w:rPr>
        <w:t xml:space="preserve">, </w:t>
      </w:r>
      <w:r>
        <w:rPr>
          <w:sz w:val="24"/>
          <w:szCs w:val="24"/>
        </w:rPr>
        <w:t>CSS</w:t>
      </w:r>
      <w:r w:rsidR="008336D9">
        <w:rPr>
          <w:sz w:val="24"/>
          <w:szCs w:val="24"/>
        </w:rPr>
        <w:t>, Github-pages</w:t>
      </w:r>
    </w:p>
    <w:p w:rsidR="008336D9" w:rsidRDefault="008336D9" w:rsidP="009B62A9">
      <w:pPr>
        <w:pStyle w:val="ListBullet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Link: </w:t>
      </w:r>
      <w:hyperlink r:id="rId14" w:history="1">
        <w:r>
          <w:rPr>
            <w:rStyle w:val="Hyperlink"/>
          </w:rPr>
          <w:t>https://namanjain29.github.io/German_time.github.io/</w:t>
        </w:r>
      </w:hyperlink>
    </w:p>
    <w:p w:rsidR="009B62A9" w:rsidRDefault="009B62A9" w:rsidP="009B62A9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:rsidR="009B62A9" w:rsidRPr="009B62A9" w:rsidRDefault="009B62A9" w:rsidP="009B62A9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:rsidR="009B62A9" w:rsidRDefault="009B62A9" w:rsidP="009B62A9">
      <w:pPr>
        <w:pStyle w:val="ListBullet"/>
        <w:numPr>
          <w:ilvl w:val="0"/>
          <w:numId w:val="20"/>
        </w:numPr>
        <w:rPr>
          <w:b/>
          <w:color w:val="77448B" w:themeColor="accent1"/>
          <w:sz w:val="32"/>
          <w:szCs w:val="32"/>
          <w:u w:val="single"/>
        </w:rPr>
      </w:pPr>
      <w:r>
        <w:rPr>
          <w:b/>
          <w:color w:val="77448B" w:themeColor="accent1"/>
          <w:sz w:val="32"/>
          <w:szCs w:val="32"/>
          <w:u w:val="single"/>
        </w:rPr>
        <w:t>Restraunt</w:t>
      </w:r>
    </w:p>
    <w:p w:rsidR="009B62A9" w:rsidRDefault="009B62A9" w:rsidP="009B62A9">
      <w:pPr>
        <w:pStyle w:val="ListBullet"/>
        <w:numPr>
          <w:ilvl w:val="1"/>
          <w:numId w:val="20"/>
        </w:numPr>
        <w:rPr>
          <w:sz w:val="24"/>
          <w:szCs w:val="24"/>
        </w:rPr>
      </w:pPr>
      <w:r w:rsidRPr="009B62A9">
        <w:rPr>
          <w:b/>
          <w:sz w:val="24"/>
          <w:szCs w:val="24"/>
          <w:u w:val="single"/>
        </w:rPr>
        <w:t>Description</w:t>
      </w:r>
      <w:r w:rsidRPr="009B62A9">
        <w:rPr>
          <w:sz w:val="24"/>
          <w:szCs w:val="24"/>
        </w:rPr>
        <w:t>: A website which enables user to place order, to book table in advance and also to provide feedback of each dish.</w:t>
      </w:r>
    </w:p>
    <w:p w:rsidR="009B62A9" w:rsidRPr="009B62A9" w:rsidRDefault="009B62A9" w:rsidP="009B62A9">
      <w:pPr>
        <w:pStyle w:val="ListBullet"/>
        <w:numPr>
          <w:ilvl w:val="1"/>
          <w:numId w:val="20"/>
        </w:numPr>
        <w:rPr>
          <w:sz w:val="24"/>
          <w:szCs w:val="24"/>
        </w:rPr>
      </w:pPr>
      <w:r w:rsidRPr="009B62A9">
        <w:rPr>
          <w:b/>
          <w:sz w:val="24"/>
          <w:szCs w:val="24"/>
          <w:u w:val="single"/>
        </w:rPr>
        <w:t>Tech. used</w:t>
      </w:r>
      <w:r w:rsidRPr="009B62A9">
        <w:rPr>
          <w:sz w:val="24"/>
          <w:szCs w:val="24"/>
        </w:rPr>
        <w:t xml:space="preserve">:  </w:t>
      </w:r>
      <w:r>
        <w:rPr>
          <w:sz w:val="24"/>
          <w:szCs w:val="24"/>
        </w:rPr>
        <w:t xml:space="preserve">Nodejs, </w:t>
      </w:r>
      <w:r w:rsidRPr="009B62A9">
        <w:rPr>
          <w:sz w:val="24"/>
          <w:szCs w:val="24"/>
        </w:rPr>
        <w:t xml:space="preserve">MongoDb, </w:t>
      </w:r>
      <w:r>
        <w:rPr>
          <w:sz w:val="24"/>
          <w:szCs w:val="24"/>
        </w:rPr>
        <w:t>React</w:t>
      </w:r>
      <w:r w:rsidRPr="009B62A9">
        <w:rPr>
          <w:sz w:val="24"/>
          <w:szCs w:val="24"/>
        </w:rPr>
        <w:t>, Express.js, Mongoose</w:t>
      </w:r>
    </w:p>
    <w:p w:rsidR="003D555D" w:rsidRPr="003D555D" w:rsidRDefault="003D555D" w:rsidP="009B62A9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:rsidR="003D555D" w:rsidRPr="003D555D" w:rsidRDefault="003D555D" w:rsidP="003D555D">
      <w:pPr>
        <w:pStyle w:val="ListBullet"/>
        <w:numPr>
          <w:ilvl w:val="0"/>
          <w:numId w:val="0"/>
        </w:numPr>
        <w:ind w:left="1350"/>
        <w:rPr>
          <w:b/>
          <w:color w:val="77448B" w:themeColor="accent1"/>
          <w:sz w:val="32"/>
          <w:szCs w:val="32"/>
          <w:u w:val="single"/>
        </w:rPr>
      </w:pPr>
    </w:p>
    <w:sectPr w:rsidR="003D555D" w:rsidRPr="003D555D" w:rsidSect="00FE18B2">
      <w:footerReference w:type="default" r:id="rId15"/>
      <w:headerReference w:type="first" r:id="rId16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957" w:rsidRDefault="00FB7957" w:rsidP="00F534FB">
      <w:pPr>
        <w:spacing w:after="0"/>
      </w:pPr>
      <w:r>
        <w:separator/>
      </w:r>
    </w:p>
  </w:endnote>
  <w:endnote w:type="continuationSeparator" w:id="0">
    <w:p w:rsidR="00FB7957" w:rsidRDefault="00FB7957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0B7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957" w:rsidRDefault="00FB7957" w:rsidP="00F534FB">
      <w:pPr>
        <w:spacing w:after="0"/>
      </w:pPr>
      <w:r>
        <w:separator/>
      </w:r>
    </w:p>
  </w:footnote>
  <w:footnote w:type="continuationSeparator" w:id="0">
    <w:p w:rsidR="00FB7957" w:rsidRDefault="00FB7957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3ADFCB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9957D2"/>
    <w:multiLevelType w:val="hybridMultilevel"/>
    <w:tmpl w:val="B8F29B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5984389"/>
    <w:multiLevelType w:val="hybridMultilevel"/>
    <w:tmpl w:val="48DA5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3C607E"/>
    <w:multiLevelType w:val="hybridMultilevel"/>
    <w:tmpl w:val="F95E3D9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 w15:restartNumberingAfterBreak="0">
    <w:nsid w:val="69B47AF5"/>
    <w:multiLevelType w:val="hybridMultilevel"/>
    <w:tmpl w:val="B188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123D62"/>
    <w:multiLevelType w:val="hybridMultilevel"/>
    <w:tmpl w:val="C4BA9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5"/>
  </w:num>
  <w:num w:numId="17">
    <w:abstractNumId w:val="17"/>
  </w:num>
  <w:num w:numId="18">
    <w:abstractNumId w:val="18"/>
  </w:num>
  <w:num w:numId="19">
    <w:abstractNumId w:val="14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/Li+/CqVWq94hBu+3m06N2FDDJJrG58W7vZWOWH1IOZU47Xbz00XyJKjBRcs0z64ZvaQ+VhLnVCMvTfk7dO2ng==" w:salt="cqsapIwIyzlBCBs2s9Y9Qg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F35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62A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51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49B4"/>
    <w:rsid w:val="00337114"/>
    <w:rsid w:val="0035004C"/>
    <w:rsid w:val="003571C8"/>
    <w:rsid w:val="00383057"/>
    <w:rsid w:val="0039703C"/>
    <w:rsid w:val="003974BB"/>
    <w:rsid w:val="003A091E"/>
    <w:rsid w:val="003D555D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56F35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4C43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336D9"/>
    <w:rsid w:val="00846AAE"/>
    <w:rsid w:val="00860B70"/>
    <w:rsid w:val="00867081"/>
    <w:rsid w:val="008978E8"/>
    <w:rsid w:val="008A02C4"/>
    <w:rsid w:val="008A49A0"/>
    <w:rsid w:val="008A6538"/>
    <w:rsid w:val="008B0F03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B62A9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B7957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C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336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3349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62A"/>
    <w:rPr>
      <w:color w:val="886288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162A"/>
    <w:rPr>
      <w:color w:val="806C0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C43"/>
    <w:rPr>
      <w:rFonts w:asciiTheme="majorHAnsi" w:eastAsiaTheme="majorEastAsia" w:hAnsiTheme="majorHAnsi" w:cstheme="majorBidi"/>
      <w:color w:val="593368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1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naman-weather-application.herokuapp.com/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odecollab-3a539.web.app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vkarma.in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namanjain29.github.io/German_time.github.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2C4C6E8BB274CA3AAC9E72D22268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4712A-1D0A-4478-AFAA-F10547864E61}"/>
      </w:docPartPr>
      <w:docPartBody>
        <w:p w:rsidR="00837A9E" w:rsidRDefault="00094026">
          <w:pPr>
            <w:pStyle w:val="62C4C6E8BB274CA3AAC9E72D222688E7"/>
          </w:pPr>
          <w:r w:rsidRPr="009D0878">
            <w:t>Address</w:t>
          </w:r>
        </w:p>
      </w:docPartBody>
    </w:docPart>
    <w:docPart>
      <w:docPartPr>
        <w:name w:val="AFFAC3464B9D4C969CEA8D0435CA7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6F252-8D71-412D-8C0B-230874F16F6F}"/>
      </w:docPartPr>
      <w:docPartBody>
        <w:p w:rsidR="00837A9E" w:rsidRDefault="00094026">
          <w:pPr>
            <w:pStyle w:val="AFFAC3464B9D4C969CEA8D0435CA794F"/>
          </w:pPr>
          <w:r w:rsidRPr="009D0878">
            <w:t>Phone</w:t>
          </w:r>
        </w:p>
      </w:docPartBody>
    </w:docPart>
    <w:docPart>
      <w:docPartPr>
        <w:name w:val="E04B5D8561C84862B652F1C504E85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BFF80-D3F6-47DE-978F-356DBBD118AE}"/>
      </w:docPartPr>
      <w:docPartBody>
        <w:p w:rsidR="00837A9E" w:rsidRDefault="00094026">
          <w:pPr>
            <w:pStyle w:val="E04B5D8561C84862B652F1C504E85C03"/>
          </w:pPr>
          <w:r w:rsidRPr="009D0878">
            <w:t>Email</w:t>
          </w:r>
        </w:p>
      </w:docPartBody>
    </w:docPart>
    <w:docPart>
      <w:docPartPr>
        <w:name w:val="5BA4158D51EF472A86E90E2882949D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B7A4E-4F17-49E1-A083-002EE9BAB3C3}"/>
      </w:docPartPr>
      <w:docPartBody>
        <w:p w:rsidR="00837A9E" w:rsidRDefault="00094026">
          <w:pPr>
            <w:pStyle w:val="5BA4158D51EF472A86E90E2882949DD5"/>
          </w:pPr>
          <w:r w:rsidRPr="009D0878">
            <w:t>LinkedIn Profile</w:t>
          </w:r>
        </w:p>
      </w:docPartBody>
    </w:docPart>
    <w:docPart>
      <w:docPartPr>
        <w:name w:val="4B3E96CCC73A4A5E8712CFD5928D6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D73413-844F-4FD8-B639-1A79CF169B8E}"/>
      </w:docPartPr>
      <w:docPartBody>
        <w:p w:rsidR="00837A9E" w:rsidRDefault="00094026">
          <w:pPr>
            <w:pStyle w:val="4B3E96CCC73A4A5E8712CFD5928D6459"/>
          </w:pPr>
          <w:r w:rsidRPr="009D0878">
            <w:t>Twitter/Blog/Portfolio</w:t>
          </w:r>
        </w:p>
      </w:docPartBody>
    </w:docPart>
    <w:docPart>
      <w:docPartPr>
        <w:name w:val="32617BE76C294F979C4EE56E4D188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98916-7669-4028-8299-0A5C73655EA5}"/>
      </w:docPartPr>
      <w:docPartBody>
        <w:p w:rsidR="00837A9E" w:rsidRDefault="00094026">
          <w:pPr>
            <w:pStyle w:val="32617BE76C294F979C4EE56E4D188A8F"/>
          </w:pPr>
          <w:r w:rsidRPr="00565B06">
            <w:t>Education</w:t>
          </w:r>
        </w:p>
      </w:docPartBody>
    </w:docPart>
    <w:docPart>
      <w:docPartPr>
        <w:name w:val="A5C7F84568E841789E3842C152820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F8EC8-708F-4E30-9027-80C8B9828C20}"/>
      </w:docPartPr>
      <w:docPartBody>
        <w:p w:rsidR="00837A9E" w:rsidRDefault="00094026">
          <w:pPr>
            <w:pStyle w:val="A5C7F84568E841789E3842C15282099E"/>
          </w:pPr>
          <w:r w:rsidRPr="00565B06">
            <w:t>Experience</w:t>
          </w:r>
        </w:p>
      </w:docPartBody>
    </w:docPart>
    <w:docPart>
      <w:docPartPr>
        <w:name w:val="4C17A64C9A8940C4B2D0B9E78DC36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EEF7F5-6B1E-4090-820E-0289A652F298}"/>
      </w:docPartPr>
      <w:docPartBody>
        <w:p w:rsidR="00837A9E" w:rsidRDefault="00094026">
          <w:pPr>
            <w:pStyle w:val="4C17A64C9A8940C4B2D0B9E78DC36F3E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B5A"/>
    <w:rsid w:val="00094026"/>
    <w:rsid w:val="00547B00"/>
    <w:rsid w:val="00837A9E"/>
    <w:rsid w:val="008C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166E07E8E0427E893821FC6FCE6408">
    <w:name w:val="81166E07E8E0427E893821FC6FCE6408"/>
  </w:style>
  <w:style w:type="paragraph" w:customStyle="1" w:styleId="547988041DD54B05B679E3CBB62E9AD0">
    <w:name w:val="547988041DD54B05B679E3CBB62E9AD0"/>
  </w:style>
  <w:style w:type="paragraph" w:customStyle="1" w:styleId="62C4C6E8BB274CA3AAC9E72D222688E7">
    <w:name w:val="62C4C6E8BB274CA3AAC9E72D222688E7"/>
  </w:style>
  <w:style w:type="paragraph" w:customStyle="1" w:styleId="AFFAC3464B9D4C969CEA8D0435CA794F">
    <w:name w:val="AFFAC3464B9D4C969CEA8D0435CA794F"/>
  </w:style>
  <w:style w:type="paragraph" w:customStyle="1" w:styleId="E04B5D8561C84862B652F1C504E85C03">
    <w:name w:val="E04B5D8561C84862B652F1C504E85C03"/>
  </w:style>
  <w:style w:type="paragraph" w:customStyle="1" w:styleId="5BA4158D51EF472A86E90E2882949DD5">
    <w:name w:val="5BA4158D51EF472A86E90E2882949DD5"/>
  </w:style>
  <w:style w:type="paragraph" w:customStyle="1" w:styleId="4B3E96CCC73A4A5E8712CFD5928D6459">
    <w:name w:val="4B3E96CCC73A4A5E8712CFD5928D6459"/>
  </w:style>
  <w:style w:type="paragraph" w:customStyle="1" w:styleId="5297DBA8F8BA4B98A6612B42B04BE5F5">
    <w:name w:val="5297DBA8F8BA4B98A6612B42B04BE5F5"/>
  </w:style>
  <w:style w:type="paragraph" w:customStyle="1" w:styleId="989EC4F5D2794610AAAF464EF4566F27">
    <w:name w:val="989EC4F5D2794610AAAF464EF4566F27"/>
  </w:style>
  <w:style w:type="paragraph" w:customStyle="1" w:styleId="32617BE76C294F979C4EE56E4D188A8F">
    <w:name w:val="32617BE76C294F979C4EE56E4D188A8F"/>
  </w:style>
  <w:style w:type="paragraph" w:customStyle="1" w:styleId="AD78AE6379B4403CA4970D3D8B8F86A2">
    <w:name w:val="AD78AE6379B4403CA4970D3D8B8F86A2"/>
  </w:style>
  <w:style w:type="character" w:styleId="Emphasis">
    <w:name w:val="Emphasis"/>
    <w:basedOn w:val="DefaultParagraphFont"/>
    <w:uiPriority w:val="11"/>
    <w:qFormat/>
    <w:rsid w:val="008C7B5A"/>
    <w:rPr>
      <w:b w:val="0"/>
      <w:iCs/>
      <w:color w:val="657C9C" w:themeColor="text2" w:themeTint="BF"/>
      <w:sz w:val="26"/>
    </w:rPr>
  </w:style>
  <w:style w:type="paragraph" w:customStyle="1" w:styleId="9F6F25B79F4D485CA6E0ECB2493118C7">
    <w:name w:val="9F6F25B79F4D485CA6E0ECB2493118C7"/>
  </w:style>
  <w:style w:type="paragraph" w:customStyle="1" w:styleId="6A1B8564B5AF4C0D935D6A646D7FADF6">
    <w:name w:val="6A1B8564B5AF4C0D935D6A646D7FADF6"/>
  </w:style>
  <w:style w:type="paragraph" w:customStyle="1" w:styleId="685084528BD543669A545F4112DF44FA">
    <w:name w:val="685084528BD543669A545F4112DF44FA"/>
  </w:style>
  <w:style w:type="paragraph" w:customStyle="1" w:styleId="D79AB9BD5E6E461FAA5F97FDD77AE5D1">
    <w:name w:val="D79AB9BD5E6E461FAA5F97FDD77AE5D1"/>
  </w:style>
  <w:style w:type="paragraph" w:customStyle="1" w:styleId="E39B957F4D8342B0A231DD8864C6A953">
    <w:name w:val="E39B957F4D8342B0A231DD8864C6A953"/>
  </w:style>
  <w:style w:type="paragraph" w:customStyle="1" w:styleId="DB84A8A28CA34304A6AA01D22DB5378D">
    <w:name w:val="DB84A8A28CA34304A6AA01D22DB5378D"/>
  </w:style>
  <w:style w:type="paragraph" w:customStyle="1" w:styleId="47108DF0C2354A95881D58885B3E343B">
    <w:name w:val="47108DF0C2354A95881D58885B3E343B"/>
  </w:style>
  <w:style w:type="paragraph" w:customStyle="1" w:styleId="F6EB46D7C86D47A4A1570E3F075ECACC">
    <w:name w:val="F6EB46D7C86D47A4A1570E3F075ECACC"/>
  </w:style>
  <w:style w:type="paragraph" w:customStyle="1" w:styleId="31ACF1B2AF164A3D96CEEC9D170D5767">
    <w:name w:val="31ACF1B2AF164A3D96CEEC9D170D5767"/>
  </w:style>
  <w:style w:type="paragraph" w:customStyle="1" w:styleId="A5C7F84568E841789E3842C15282099E">
    <w:name w:val="A5C7F84568E841789E3842C15282099E"/>
  </w:style>
  <w:style w:type="paragraph" w:customStyle="1" w:styleId="0FE8ADF9CD45411591D15E289CBE7239">
    <w:name w:val="0FE8ADF9CD45411591D15E289CBE7239"/>
  </w:style>
  <w:style w:type="paragraph" w:customStyle="1" w:styleId="D4215436029442609C9E44DB8916027F">
    <w:name w:val="D4215436029442609C9E44DB8916027F"/>
  </w:style>
  <w:style w:type="paragraph" w:customStyle="1" w:styleId="5BE28A49BF8E4B74A54B0C07DAAEC194">
    <w:name w:val="5BE28A49BF8E4B74A54B0C07DAAEC194"/>
  </w:style>
  <w:style w:type="paragraph" w:customStyle="1" w:styleId="0C12DA6AE502455794263D3CB73B4164">
    <w:name w:val="0C12DA6AE502455794263D3CB73B4164"/>
  </w:style>
  <w:style w:type="paragraph" w:customStyle="1" w:styleId="6153111BA8D24BBBA52F0278C5B591CD">
    <w:name w:val="6153111BA8D24BBBA52F0278C5B591CD"/>
  </w:style>
  <w:style w:type="paragraph" w:customStyle="1" w:styleId="50E5B18651E84C80A7ADA4E5B8BE2028">
    <w:name w:val="50E5B18651E84C80A7ADA4E5B8BE2028"/>
  </w:style>
  <w:style w:type="paragraph" w:customStyle="1" w:styleId="09758250A81D49449A9252C787540D11">
    <w:name w:val="09758250A81D49449A9252C787540D11"/>
  </w:style>
  <w:style w:type="paragraph" w:customStyle="1" w:styleId="D182AE8337F741469040D4589B4017F5">
    <w:name w:val="D182AE8337F741469040D4589B4017F5"/>
  </w:style>
  <w:style w:type="paragraph" w:customStyle="1" w:styleId="A591077E62074360A1E9B982CB47811B">
    <w:name w:val="A591077E62074360A1E9B982CB47811B"/>
  </w:style>
  <w:style w:type="paragraph" w:customStyle="1" w:styleId="4971FF4D77424233A0A01B0D96147C74">
    <w:name w:val="4971FF4D77424233A0A01B0D96147C74"/>
  </w:style>
  <w:style w:type="paragraph" w:customStyle="1" w:styleId="4C17A64C9A8940C4B2D0B9E78DC36F3E">
    <w:name w:val="4C17A64C9A8940C4B2D0B9E78DC36F3E"/>
  </w:style>
  <w:style w:type="paragraph" w:customStyle="1" w:styleId="8024913F8FCD4DDA8531B66ABE076260">
    <w:name w:val="8024913F8FCD4DDA8531B66ABE076260"/>
  </w:style>
  <w:style w:type="paragraph" w:customStyle="1" w:styleId="8CA5FBD9C2F54DA085871F9F824F81F6">
    <w:name w:val="8CA5FBD9C2F54DA085871F9F824F81F6"/>
  </w:style>
  <w:style w:type="paragraph" w:customStyle="1" w:styleId="008FE99768F941318FE82FE5D644816E">
    <w:name w:val="008FE99768F941318FE82FE5D644816E"/>
  </w:style>
  <w:style w:type="paragraph" w:customStyle="1" w:styleId="E2909928BDEC4598B579CB28659FC2CC">
    <w:name w:val="E2909928BDEC4598B579CB28659FC2CC"/>
  </w:style>
  <w:style w:type="paragraph" w:customStyle="1" w:styleId="36CF0A33E5D44E5AA51B111D3DE33DF2">
    <w:name w:val="36CF0A33E5D44E5AA51B111D3DE33DF2"/>
  </w:style>
  <w:style w:type="paragraph" w:customStyle="1" w:styleId="E253D34DD7CC48BFBE2E6C4D2615E86E">
    <w:name w:val="E253D34DD7CC48BFBE2E6C4D2615E86E"/>
  </w:style>
  <w:style w:type="paragraph" w:customStyle="1" w:styleId="88EF6990A6494CF59B797846614F68F4">
    <w:name w:val="88EF6990A6494CF59B797846614F68F4"/>
  </w:style>
  <w:style w:type="paragraph" w:customStyle="1" w:styleId="5603E4BE9CD54C518891F7D28A9DA375">
    <w:name w:val="5603E4BE9CD54C518891F7D28A9DA375"/>
    <w:rsid w:val="008C7B5A"/>
  </w:style>
  <w:style w:type="paragraph" w:customStyle="1" w:styleId="4CF45BF2465D436E91BDB7893C1DA59D">
    <w:name w:val="4CF45BF2465D436E91BDB7893C1DA59D"/>
    <w:rsid w:val="008C7B5A"/>
  </w:style>
  <w:style w:type="paragraph" w:customStyle="1" w:styleId="A7BDD56484C24D6D9EC8D6CDACE7D8A3">
    <w:name w:val="A7BDD56484C24D6D9EC8D6CDACE7D8A3"/>
    <w:rsid w:val="008C7B5A"/>
  </w:style>
  <w:style w:type="paragraph" w:customStyle="1" w:styleId="67C5C8FF87D4482AAD0FA8D2002CC029">
    <w:name w:val="67C5C8FF87D4482AAD0FA8D2002CC029"/>
    <w:rsid w:val="008C7B5A"/>
  </w:style>
  <w:style w:type="paragraph" w:customStyle="1" w:styleId="C7A7A003C88F4A27B5E89B99E92B600F">
    <w:name w:val="C7A7A003C88F4A27B5E89B99E92B600F"/>
    <w:rsid w:val="008C7B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C-6/34, Yamuna Vihar, Delhi-53</CompanyAddress>
  <CompanyPhone>+91 9650009996</CompanyPhone>
  <CompanyFax/>
  <CompanyEmail>Namanjain2912@gmail.com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1</Pages>
  <Words>418</Words>
  <Characters>2384</Characters>
  <Application>Microsoft Office Word</Application>
  <DocSecurity>8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Projects</vt:lpstr>
    </vt:vector>
  </TitlesOfParts>
  <Company/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Projects</dc:title>
  <dc:subject/>
  <dc:creator/>
  <cp:keywords>https:/www.linkedin.com/in/naman-jain-7b4b4a1a9</cp:keywords>
  <dc:description/>
  <cp:lastModifiedBy/>
  <cp:revision>1</cp:revision>
  <dcterms:created xsi:type="dcterms:W3CDTF">2020-08-11T21:17:00Z</dcterms:created>
  <dcterms:modified xsi:type="dcterms:W3CDTF">2020-08-11T22:34:00Z</dcterms:modified>
  <cp:category/>
  <cp:contentStatus>www.portfolio-6cb39.web.app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